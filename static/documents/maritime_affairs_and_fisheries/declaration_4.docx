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48" w:rsidRDefault="00115148" w:rsidP="0095789D">
      <w:pPr>
        <w:jc w:val="right"/>
        <w:rPr>
          <w:b/>
          <w:bCs/>
        </w:rPr>
      </w:pPr>
      <w:r>
        <w:rPr>
          <w:noProof/>
        </w:rPr>
        <w:pict>
          <v:group id="Group 2" o:spid="_x0000_s1026" style="position:absolute;left:0;text-align:left;margin-left:-54pt;margin-top:-18pt;width:539.25pt;height:84.75pt;z-index:251658240" coordsize="68484,1076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width:19716;height:10668;visibility:visible" stroked="f">
              <v:textbox>
                <w:txbxContent>
                  <w:p w:rsidR="00115148" w:rsidRDefault="00115148" w:rsidP="00DC60BD">
                    <w:pPr>
                      <w:pStyle w:val="Header"/>
                      <w:spacing w:after="30"/>
                      <w:suppressOverlap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9E6AEC">
                      <w:rPr>
                        <w:rFonts w:ascii="Arial" w:hAnsi="Arial" w:cs="Arial"/>
                        <w:noProof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7" o:spid="_x0000_i1026" type="#_x0000_t75" style="width:80.25pt;height:54pt;visibility:visible">
                          <v:imagedata r:id="rId6" o:title=""/>
                        </v:shape>
                      </w:pict>
                    </w:r>
                  </w:p>
                  <w:p w:rsidR="00115148" w:rsidRPr="001638F0" w:rsidRDefault="00115148" w:rsidP="00DC60BD">
                    <w:pPr>
                      <w:pStyle w:val="NormalWeb"/>
                      <w:spacing w:before="0" w:beforeAutospacing="0" w:after="0" w:afterAutospacing="0"/>
                      <w:suppressOverlap/>
                      <w:jc w:val="center"/>
                      <w:textAlignment w:val="baseline"/>
                      <w:rPr>
                        <w:rFonts w:ascii="Candara" w:hAnsi="Candara" w:cs="Candara"/>
                        <w:color w:val="000000"/>
                        <w:kern w:val="24"/>
                        <w:sz w:val="18"/>
                        <w:szCs w:val="18"/>
                      </w:rPr>
                    </w:pPr>
                    <w:r w:rsidRPr="001638F0">
                      <w:rPr>
                        <w:rFonts w:ascii="Candara" w:hAnsi="Candara" w:cs="Candara"/>
                        <w:color w:val="000000"/>
                        <w:kern w:val="24"/>
                        <w:sz w:val="18"/>
                        <w:szCs w:val="18"/>
                      </w:rPr>
                      <w:t>ЕВРОПЕЙСКИ ФОНД ЗА МОРСКО ДЕЛО И РИБАРСТВО</w:t>
                    </w:r>
                  </w:p>
                </w:txbxContent>
              </v:textbox>
            </v:shape>
            <v:shape id="Picture 9" o:spid="_x0000_s1028" type="#_x0000_t75" style="position:absolute;left:46291;top:762;width:22193;height:8953;visibility:visible">
              <v:imagedata r:id="rId7" o:title="" croptop="9288f" cropbottom="7225f" cropleft="4122f" cropright="11523f"/>
              <v:path arrowok="t"/>
            </v:shape>
            <v:group id="Group 1" o:spid="_x0000_s1029" style="position:absolute;left:21431;top:381;width:23241;height:10382" coordsize="23241,10382">
              <v:shape id="Picture 8" o:spid="_x0000_s1030" type="#_x0000_t75" style="position:absolute;left:4953;width:13811;height:6381;visibility:visible">
                <v:imagedata r:id="rId8" o:title=""/>
                <v:path arrowok="t"/>
              </v:shape>
              <v:shape id="TextBox 5" o:spid="_x0000_s1031" type="#_x0000_t202" style="position:absolute;top:6667;width:23241;height:3715;visibility:visible;v-text-anchor:bottom" filled="f" stroked="f">
                <v:textbox>
                  <w:txbxContent>
                    <w:p w:rsidR="00115148" w:rsidRPr="00F2146C" w:rsidRDefault="00115148" w:rsidP="00DC60B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38F0">
                        <w:rPr>
                          <w:rFonts w:ascii="Candara" w:hAnsi="Candara" w:cs="Candara"/>
                          <w:color w:val="000000"/>
                          <w:kern w:val="24"/>
                          <w:sz w:val="18"/>
                          <w:szCs w:val="18"/>
                        </w:rPr>
                        <w:t>МИНИСТЕРСТВО НА ЗЕМЕДЕЛИЕТО</w:t>
                      </w:r>
                    </w:p>
                    <w:p w:rsidR="00115148" w:rsidRPr="00F2146C" w:rsidRDefault="00115148" w:rsidP="00DC60B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38F0">
                        <w:rPr>
                          <w:rFonts w:ascii="Candara" w:hAnsi="Candara" w:cs="Candara"/>
                          <w:color w:val="000000"/>
                          <w:kern w:val="24"/>
                          <w:sz w:val="18"/>
                          <w:szCs w:val="18"/>
                        </w:rPr>
                        <w:t>И ХРАНИТЕ</w:t>
                      </w:r>
                    </w:p>
                    <w:p w:rsidR="00115148" w:rsidRDefault="00115148" w:rsidP="00DC60BD">
                      <w:pPr>
                        <w:jc w:val="center"/>
                      </w:pPr>
                    </w:p>
                  </w:txbxContent>
                </v:textbox>
              </v:shape>
            </v:group>
          </v:group>
        </w:pict>
      </w:r>
    </w:p>
    <w:p w:rsidR="00115148" w:rsidRDefault="00115148" w:rsidP="0095789D">
      <w:pPr>
        <w:jc w:val="right"/>
        <w:rPr>
          <w:b/>
          <w:bCs/>
        </w:rPr>
      </w:pPr>
    </w:p>
    <w:p w:rsidR="00115148" w:rsidRDefault="00115148" w:rsidP="0095789D">
      <w:pPr>
        <w:jc w:val="right"/>
        <w:rPr>
          <w:b/>
          <w:bCs/>
        </w:rPr>
      </w:pPr>
    </w:p>
    <w:p w:rsidR="00115148" w:rsidRDefault="00115148" w:rsidP="0095789D">
      <w:pPr>
        <w:jc w:val="right"/>
        <w:rPr>
          <w:b/>
          <w:bCs/>
        </w:rPr>
      </w:pPr>
    </w:p>
    <w:p w:rsidR="00115148" w:rsidRDefault="00115148" w:rsidP="0095789D">
      <w:pPr>
        <w:jc w:val="right"/>
        <w:rPr>
          <w:b/>
          <w:bCs/>
        </w:rPr>
      </w:pPr>
    </w:p>
    <w:p w:rsidR="00115148" w:rsidRDefault="00115148" w:rsidP="0095789D">
      <w:pPr>
        <w:jc w:val="right"/>
        <w:rPr>
          <w:b/>
          <w:bCs/>
        </w:rPr>
      </w:pPr>
    </w:p>
    <w:p w:rsidR="00115148" w:rsidRPr="00B74806" w:rsidRDefault="00115148" w:rsidP="0095789D">
      <w:pPr>
        <w:jc w:val="right"/>
        <w:rPr>
          <w:b/>
          <w:bCs/>
        </w:rPr>
      </w:pPr>
      <w:r w:rsidRPr="00B74806">
        <w:rPr>
          <w:b/>
          <w:bCs/>
        </w:rPr>
        <w:t>Декларация № 4</w:t>
      </w:r>
    </w:p>
    <w:p w:rsidR="00115148" w:rsidRPr="00B74806" w:rsidRDefault="00115148" w:rsidP="0095789D">
      <w:pPr>
        <w:jc w:val="right"/>
        <w:rPr>
          <w:b/>
          <w:bCs/>
        </w:rPr>
      </w:pPr>
    </w:p>
    <w:p w:rsidR="00115148" w:rsidRPr="0095789D" w:rsidRDefault="00115148" w:rsidP="0095789D">
      <w:pPr>
        <w:jc w:val="right"/>
        <w:rPr>
          <w:b/>
          <w:bCs/>
        </w:rPr>
      </w:pPr>
    </w:p>
    <w:p w:rsidR="00115148" w:rsidRDefault="00115148" w:rsidP="00366A21">
      <w:pPr>
        <w:jc w:val="center"/>
        <w:rPr>
          <w:b/>
          <w:bCs/>
          <w:sz w:val="32"/>
          <w:szCs w:val="32"/>
        </w:rPr>
      </w:pPr>
    </w:p>
    <w:p w:rsidR="00115148" w:rsidRPr="00662299" w:rsidRDefault="00115148" w:rsidP="00366A21">
      <w:pPr>
        <w:jc w:val="center"/>
        <w:rPr>
          <w:b/>
          <w:bCs/>
          <w:sz w:val="32"/>
          <w:szCs w:val="32"/>
        </w:rPr>
      </w:pPr>
      <w:r w:rsidRPr="00662299">
        <w:rPr>
          <w:b/>
          <w:bCs/>
          <w:sz w:val="32"/>
          <w:szCs w:val="32"/>
        </w:rPr>
        <w:t>Д Е К Л А Р А Ц И Я</w:t>
      </w:r>
      <w:r>
        <w:rPr>
          <w:rStyle w:val="FootnoteReference"/>
          <w:b/>
          <w:bCs/>
          <w:sz w:val="32"/>
          <w:szCs w:val="32"/>
        </w:rPr>
        <w:footnoteReference w:id="2"/>
      </w:r>
    </w:p>
    <w:p w:rsidR="00115148" w:rsidRPr="00366A21" w:rsidRDefault="00115148" w:rsidP="00366A21">
      <w:pPr>
        <w:jc w:val="center"/>
        <w:rPr>
          <w:sz w:val="32"/>
          <w:szCs w:val="32"/>
        </w:rPr>
      </w:pPr>
    </w:p>
    <w:p w:rsidR="00115148" w:rsidRDefault="00115148" w:rsidP="00366A21">
      <w:pPr>
        <w:jc w:val="center"/>
      </w:pPr>
    </w:p>
    <w:p w:rsidR="00115148" w:rsidRDefault="00115148" w:rsidP="008D224C">
      <w:pPr>
        <w:tabs>
          <w:tab w:val="left" w:pos="720"/>
        </w:tabs>
        <w:spacing w:line="360" w:lineRule="auto"/>
        <w:jc w:val="both"/>
      </w:pPr>
      <w:r>
        <w:tab/>
        <w:t xml:space="preserve">Долуподписаният/ата .............................................................................................., </w:t>
      </w:r>
    </w:p>
    <w:p w:rsidR="00115148" w:rsidRDefault="00115148" w:rsidP="008D224C">
      <w:pPr>
        <w:tabs>
          <w:tab w:val="left" w:pos="720"/>
        </w:tabs>
        <w:spacing w:line="360" w:lineRule="auto"/>
        <w:jc w:val="both"/>
      </w:pPr>
      <w:r>
        <w:t>с ЕГН ..........................................., .............................................................., представляващ</w:t>
      </w:r>
    </w:p>
    <w:p w:rsidR="00115148" w:rsidRDefault="00115148" w:rsidP="008D224C">
      <w:pPr>
        <w:tabs>
          <w:tab w:val="left" w:pos="720"/>
          <w:tab w:val="left" w:pos="4500"/>
        </w:tabs>
        <w:spacing w:line="360" w:lineRule="auto"/>
        <w:jc w:val="both"/>
      </w:pPr>
      <w:r w:rsidRPr="008F558A">
        <w:rPr>
          <w:sz w:val="20"/>
          <w:szCs w:val="20"/>
        </w:rPr>
        <w:tab/>
      </w:r>
      <w:r w:rsidRPr="008F558A">
        <w:rPr>
          <w:sz w:val="20"/>
          <w:szCs w:val="20"/>
        </w:rPr>
        <w:tab/>
        <w:t>(длъжност)</w:t>
      </w:r>
      <w:r>
        <w:t xml:space="preserve"> </w:t>
      </w:r>
    </w:p>
    <w:p w:rsidR="00115148" w:rsidRDefault="00115148" w:rsidP="008D224C">
      <w:pPr>
        <w:tabs>
          <w:tab w:val="left" w:pos="720"/>
          <w:tab w:val="left" w:pos="3960"/>
        </w:tabs>
        <w:spacing w:line="360" w:lineRule="auto"/>
        <w:jc w:val="both"/>
      </w:pPr>
      <w:r>
        <w:t>..................................................................................................................................................,</w:t>
      </w:r>
    </w:p>
    <w:p w:rsidR="00115148" w:rsidRDefault="00115148" w:rsidP="008D224C">
      <w:pPr>
        <w:tabs>
          <w:tab w:val="left" w:pos="720"/>
          <w:tab w:val="left" w:pos="3960"/>
        </w:tabs>
        <w:spacing w:line="360" w:lineRule="auto"/>
        <w:jc w:val="center"/>
        <w:rPr>
          <w:sz w:val="20"/>
          <w:szCs w:val="20"/>
        </w:rPr>
      </w:pPr>
      <w:r w:rsidRPr="008F558A">
        <w:rPr>
          <w:sz w:val="20"/>
          <w:szCs w:val="20"/>
        </w:rPr>
        <w:t>(наименование на кандидат</w:t>
      </w:r>
      <w:r w:rsidRPr="00B74806">
        <w:rPr>
          <w:sz w:val="20"/>
          <w:szCs w:val="20"/>
          <w:lang w:val="ru-RU"/>
        </w:rPr>
        <w:t>-</w:t>
      </w:r>
      <w:r w:rsidRPr="008F558A">
        <w:rPr>
          <w:sz w:val="20"/>
          <w:szCs w:val="20"/>
        </w:rPr>
        <w:t>бенефицие</w:t>
      </w:r>
      <w:r>
        <w:rPr>
          <w:sz w:val="20"/>
          <w:szCs w:val="20"/>
        </w:rPr>
        <w:t>нта</w:t>
      </w:r>
      <w:r w:rsidRPr="008F558A">
        <w:rPr>
          <w:sz w:val="20"/>
          <w:szCs w:val="20"/>
        </w:rPr>
        <w:t>)</w:t>
      </w:r>
    </w:p>
    <w:p w:rsidR="00115148" w:rsidRDefault="00115148" w:rsidP="008D224C">
      <w:pPr>
        <w:tabs>
          <w:tab w:val="left" w:pos="720"/>
          <w:tab w:val="left" w:pos="3960"/>
        </w:tabs>
        <w:spacing w:line="360" w:lineRule="auto"/>
        <w:jc w:val="center"/>
        <w:rPr>
          <w:sz w:val="20"/>
          <w:szCs w:val="20"/>
        </w:rPr>
      </w:pPr>
    </w:p>
    <w:p w:rsidR="00115148" w:rsidRPr="008F558A" w:rsidRDefault="00115148" w:rsidP="008D224C">
      <w:pPr>
        <w:tabs>
          <w:tab w:val="left" w:pos="720"/>
          <w:tab w:val="left" w:pos="3960"/>
        </w:tabs>
        <w:spacing w:line="360" w:lineRule="auto"/>
        <w:jc w:val="both"/>
      </w:pPr>
      <w:r>
        <w:t>с ЕИК/БУЛСТАТ ..............................................., на основание чл. 26, ал. 2 от Закона за статистиката и чл. 20, § 2 от Регламент (ЕО) № 223/2009 на Европейския парламент и на Съвета от 11.03.2009 г. относно европейската статистика,</w:t>
      </w:r>
    </w:p>
    <w:p w:rsidR="00115148" w:rsidRPr="00C3090F" w:rsidRDefault="00115148" w:rsidP="00366A21">
      <w:pPr>
        <w:tabs>
          <w:tab w:val="left" w:pos="720"/>
        </w:tabs>
        <w:jc w:val="both"/>
        <w:rPr>
          <w:sz w:val="16"/>
          <w:szCs w:val="16"/>
        </w:rPr>
      </w:pPr>
    </w:p>
    <w:p w:rsidR="00115148" w:rsidRPr="008D224C" w:rsidRDefault="00115148" w:rsidP="00C3090F">
      <w:pPr>
        <w:tabs>
          <w:tab w:val="left" w:pos="72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C031CD">
        <w:rPr>
          <w:b/>
          <w:bCs/>
          <w:sz w:val="28"/>
          <w:szCs w:val="28"/>
        </w:rPr>
        <w:t xml:space="preserve">Д Е К Л А </w:t>
      </w:r>
      <w:r>
        <w:rPr>
          <w:b/>
          <w:bCs/>
          <w:sz w:val="28"/>
          <w:szCs w:val="28"/>
        </w:rPr>
        <w:t>Р И РА М</w:t>
      </w:r>
      <w:r w:rsidRPr="008D224C">
        <w:rPr>
          <w:b/>
          <w:bCs/>
          <w:sz w:val="28"/>
          <w:szCs w:val="28"/>
        </w:rPr>
        <w:t xml:space="preserve">, </w:t>
      </w:r>
    </w:p>
    <w:p w:rsidR="00115148" w:rsidRPr="008E4E3B" w:rsidRDefault="00115148" w:rsidP="00485143">
      <w:pPr>
        <w:tabs>
          <w:tab w:val="left" w:pos="720"/>
        </w:tabs>
        <w:spacing w:line="360" w:lineRule="auto"/>
        <w:jc w:val="both"/>
      </w:pPr>
      <w:r>
        <w:rPr>
          <w:b/>
          <w:bCs/>
          <w:lang w:val="ru-RU"/>
        </w:rPr>
        <w:t>ч</w:t>
      </w:r>
      <w:r>
        <w:rPr>
          <w:b/>
          <w:bCs/>
        </w:rPr>
        <w:t xml:space="preserve">е </w:t>
      </w:r>
      <w:r w:rsidRPr="00662299">
        <w:rPr>
          <w:b/>
          <w:bCs/>
        </w:rPr>
        <w:t>съм съгласен/а</w:t>
      </w:r>
      <w:r>
        <w:t xml:space="preserve"> данните от статистическите изследвания</w:t>
      </w:r>
      <w:r w:rsidRPr="00B74806">
        <w:rPr>
          <w:lang w:val="ru-RU"/>
        </w:rPr>
        <w:t>,</w:t>
      </w:r>
      <w:r>
        <w:t xml:space="preserve"> необходими за кандидатстване, оценка на проектните предложения, мониторинг, измерване и отчитане на резултатите от изпълнението и контрола по изпълнението на Програмата за морско дело и рибарство 2014-2020 за периода до приключване на програмата</w:t>
      </w:r>
      <w:r w:rsidRPr="00B74806">
        <w:rPr>
          <w:lang w:val="ru-RU"/>
        </w:rPr>
        <w:t>,</w:t>
      </w:r>
      <w:r>
        <w:t xml:space="preserve"> да  бъдат  </w:t>
      </w:r>
      <w:r w:rsidRPr="0095789D">
        <w:t>предоставяни</w:t>
      </w:r>
      <w:r>
        <w:t xml:space="preserve"> от Националния статистически институт на Управляващия орган на програмата, както и разпространявани/публикувани в докладите за изпълнение на програмата.</w:t>
      </w:r>
    </w:p>
    <w:p w:rsidR="00115148" w:rsidRDefault="00115148" w:rsidP="008E4E3B">
      <w:pPr>
        <w:tabs>
          <w:tab w:val="left" w:pos="720"/>
        </w:tabs>
        <w:jc w:val="center"/>
        <w:rPr>
          <w:sz w:val="20"/>
          <w:szCs w:val="20"/>
        </w:rPr>
      </w:pPr>
    </w:p>
    <w:p w:rsidR="00115148" w:rsidRDefault="00115148" w:rsidP="008E4E3B">
      <w:pPr>
        <w:tabs>
          <w:tab w:val="left" w:pos="720"/>
        </w:tabs>
        <w:jc w:val="center"/>
        <w:rPr>
          <w:sz w:val="20"/>
          <w:szCs w:val="20"/>
        </w:rPr>
      </w:pPr>
    </w:p>
    <w:p w:rsidR="00115148" w:rsidRPr="008E4E3B" w:rsidRDefault="00115148" w:rsidP="008E4E3B">
      <w:pPr>
        <w:tabs>
          <w:tab w:val="left" w:pos="720"/>
        </w:tabs>
        <w:jc w:val="center"/>
        <w:rPr>
          <w:sz w:val="20"/>
          <w:szCs w:val="20"/>
        </w:rPr>
      </w:pPr>
    </w:p>
    <w:p w:rsidR="00115148" w:rsidRDefault="00115148" w:rsidP="00366A21">
      <w:pPr>
        <w:tabs>
          <w:tab w:val="left" w:pos="72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2897">
        <w:rPr>
          <w:b/>
          <w:bCs/>
        </w:rPr>
        <w:t>ДЕКЛАРАТОР:</w:t>
      </w:r>
      <w:r>
        <w:t xml:space="preserve"> ………………</w:t>
      </w:r>
    </w:p>
    <w:p w:rsidR="00115148" w:rsidRPr="00C3090F" w:rsidRDefault="00115148" w:rsidP="009A67DB">
      <w:pPr>
        <w:tabs>
          <w:tab w:val="left" w:pos="5040"/>
        </w:tabs>
        <w:jc w:val="both"/>
        <w:rPr>
          <w:b/>
          <w:bCs/>
        </w:rPr>
      </w:pPr>
    </w:p>
    <w:sectPr w:rsidR="00115148" w:rsidRPr="00C3090F" w:rsidSect="0095789D">
      <w:pgSz w:w="11906" w:h="16838"/>
      <w:pgMar w:top="709" w:right="1474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148" w:rsidRDefault="00115148" w:rsidP="00682431">
      <w:r>
        <w:separator/>
      </w:r>
    </w:p>
  </w:endnote>
  <w:endnote w:type="continuationSeparator" w:id="1">
    <w:p w:rsidR="00115148" w:rsidRDefault="00115148" w:rsidP="0068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148" w:rsidRDefault="00115148" w:rsidP="00682431">
      <w:r>
        <w:separator/>
      </w:r>
    </w:p>
  </w:footnote>
  <w:footnote w:type="continuationSeparator" w:id="1">
    <w:p w:rsidR="00115148" w:rsidRDefault="00115148" w:rsidP="00682431">
      <w:r>
        <w:continuationSeparator/>
      </w:r>
    </w:p>
  </w:footnote>
  <w:footnote w:id="2">
    <w:p w:rsidR="00115148" w:rsidRDefault="00115148" w:rsidP="00B85C4D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B85C4D">
        <w:t xml:space="preserve">Попълва се и се подписва </w:t>
      </w:r>
      <w:r>
        <w:t xml:space="preserve">с КЕП </w:t>
      </w:r>
      <w:r w:rsidRPr="00B85C4D">
        <w:t>от лице с право да представлява кандидата. В случай че кандидат</w:t>
      </w:r>
      <w:r>
        <w:t>ът</w:t>
      </w:r>
      <w:r w:rsidRPr="00B85C4D">
        <w:t xml:space="preserve"> се представлява заедно от няколко лица, декларацията се попълва и подписва от всички представляващи лица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trackRevision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6A21"/>
    <w:rsid w:val="00024442"/>
    <w:rsid w:val="00035210"/>
    <w:rsid w:val="000837A5"/>
    <w:rsid w:val="000A4835"/>
    <w:rsid w:val="000A7CB5"/>
    <w:rsid w:val="000B5E6B"/>
    <w:rsid w:val="000F5E67"/>
    <w:rsid w:val="00115148"/>
    <w:rsid w:val="00117F98"/>
    <w:rsid w:val="00161725"/>
    <w:rsid w:val="001638F0"/>
    <w:rsid w:val="00182C17"/>
    <w:rsid w:val="001873EC"/>
    <w:rsid w:val="001F1169"/>
    <w:rsid w:val="001F5C29"/>
    <w:rsid w:val="002312C9"/>
    <w:rsid w:val="002323DB"/>
    <w:rsid w:val="0023586A"/>
    <w:rsid w:val="00245EE2"/>
    <w:rsid w:val="00264DBB"/>
    <w:rsid w:val="002817A2"/>
    <w:rsid w:val="002D668A"/>
    <w:rsid w:val="00321D19"/>
    <w:rsid w:val="00366A21"/>
    <w:rsid w:val="00394B07"/>
    <w:rsid w:val="00397DFE"/>
    <w:rsid w:val="003C26DA"/>
    <w:rsid w:val="003E30FA"/>
    <w:rsid w:val="003E7BEA"/>
    <w:rsid w:val="00411032"/>
    <w:rsid w:val="004111B1"/>
    <w:rsid w:val="0045148C"/>
    <w:rsid w:val="00485143"/>
    <w:rsid w:val="004A2DAB"/>
    <w:rsid w:val="004A3584"/>
    <w:rsid w:val="004B6583"/>
    <w:rsid w:val="00520283"/>
    <w:rsid w:val="00531149"/>
    <w:rsid w:val="00545234"/>
    <w:rsid w:val="005504A6"/>
    <w:rsid w:val="005B6B80"/>
    <w:rsid w:val="00603633"/>
    <w:rsid w:val="006054CA"/>
    <w:rsid w:val="006473E3"/>
    <w:rsid w:val="00652897"/>
    <w:rsid w:val="00662299"/>
    <w:rsid w:val="00672965"/>
    <w:rsid w:val="006768E8"/>
    <w:rsid w:val="0068159B"/>
    <w:rsid w:val="00682431"/>
    <w:rsid w:val="006D1DAC"/>
    <w:rsid w:val="007302BB"/>
    <w:rsid w:val="00740561"/>
    <w:rsid w:val="00741BC1"/>
    <w:rsid w:val="0078077F"/>
    <w:rsid w:val="007819B4"/>
    <w:rsid w:val="0079500B"/>
    <w:rsid w:val="007F776E"/>
    <w:rsid w:val="00813E47"/>
    <w:rsid w:val="00843DC1"/>
    <w:rsid w:val="008565B5"/>
    <w:rsid w:val="008A0948"/>
    <w:rsid w:val="008B383B"/>
    <w:rsid w:val="008D224C"/>
    <w:rsid w:val="008E4E3B"/>
    <w:rsid w:val="008F558A"/>
    <w:rsid w:val="008F6F41"/>
    <w:rsid w:val="0095789D"/>
    <w:rsid w:val="00957D1F"/>
    <w:rsid w:val="009A401A"/>
    <w:rsid w:val="009A67DB"/>
    <w:rsid w:val="009B4F7C"/>
    <w:rsid w:val="009C3FF7"/>
    <w:rsid w:val="009E6AEC"/>
    <w:rsid w:val="00A337E5"/>
    <w:rsid w:val="00A34F24"/>
    <w:rsid w:val="00A6366D"/>
    <w:rsid w:val="00A80DC8"/>
    <w:rsid w:val="00A8104E"/>
    <w:rsid w:val="00AA4D0F"/>
    <w:rsid w:val="00AC29EB"/>
    <w:rsid w:val="00AE23A6"/>
    <w:rsid w:val="00B254D3"/>
    <w:rsid w:val="00B313D5"/>
    <w:rsid w:val="00B70406"/>
    <w:rsid w:val="00B74806"/>
    <w:rsid w:val="00B82C89"/>
    <w:rsid w:val="00B85C4D"/>
    <w:rsid w:val="00BB7FD0"/>
    <w:rsid w:val="00C031CD"/>
    <w:rsid w:val="00C27277"/>
    <w:rsid w:val="00C3090F"/>
    <w:rsid w:val="00C445B9"/>
    <w:rsid w:val="00CA49FC"/>
    <w:rsid w:val="00CD1245"/>
    <w:rsid w:val="00CE2C8C"/>
    <w:rsid w:val="00CE424F"/>
    <w:rsid w:val="00D03042"/>
    <w:rsid w:val="00D36F26"/>
    <w:rsid w:val="00D37FD4"/>
    <w:rsid w:val="00D609DC"/>
    <w:rsid w:val="00D702C6"/>
    <w:rsid w:val="00D90FA2"/>
    <w:rsid w:val="00D91ED0"/>
    <w:rsid w:val="00DA443A"/>
    <w:rsid w:val="00DC60BD"/>
    <w:rsid w:val="00DD3484"/>
    <w:rsid w:val="00DE720C"/>
    <w:rsid w:val="00E055F4"/>
    <w:rsid w:val="00E12B60"/>
    <w:rsid w:val="00E423BD"/>
    <w:rsid w:val="00E72DA7"/>
    <w:rsid w:val="00E92780"/>
    <w:rsid w:val="00F0640D"/>
    <w:rsid w:val="00F2146C"/>
    <w:rsid w:val="00F60F37"/>
    <w:rsid w:val="00F71C86"/>
    <w:rsid w:val="00F826BC"/>
    <w:rsid w:val="00FA5942"/>
    <w:rsid w:val="00FB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6E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30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6AEC"/>
    <w:rPr>
      <w:sz w:val="2"/>
      <w:szCs w:val="2"/>
    </w:rPr>
  </w:style>
  <w:style w:type="paragraph" w:styleId="FootnoteText">
    <w:name w:val="footnote text"/>
    <w:basedOn w:val="Normal"/>
    <w:link w:val="FootnoteTextChar"/>
    <w:uiPriority w:val="99"/>
    <w:semiHidden/>
    <w:rsid w:val="006824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82431"/>
    <w:rPr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rsid w:val="0068243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682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824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82431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82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82431"/>
    <w:rPr>
      <w:b/>
      <w:bCs/>
    </w:rPr>
  </w:style>
  <w:style w:type="paragraph" w:styleId="Header">
    <w:name w:val="header"/>
    <w:basedOn w:val="Normal"/>
    <w:link w:val="HeaderChar"/>
    <w:uiPriority w:val="99"/>
    <w:rsid w:val="00DC60BD"/>
    <w:pPr>
      <w:tabs>
        <w:tab w:val="center" w:pos="4703"/>
        <w:tab w:val="right" w:pos="9406"/>
      </w:tabs>
    </w:pPr>
    <w:rPr>
      <w:rFonts w:ascii="Calibri" w:hAnsi="Calibri" w:cs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C60BD"/>
    <w:rPr>
      <w:rFonts w:ascii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rsid w:val="00DC60B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190</Words>
  <Characters>1088</Characters>
  <Application>Microsoft Office Outlook</Application>
  <DocSecurity>0</DocSecurity>
  <Lines>0</Lines>
  <Paragraphs>0</Paragraphs>
  <ScaleCrop>false</ScaleCrop>
  <Company>nsi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Е К Л А Р А Ц И Я</dc:title>
  <dc:subject/>
  <dc:creator>nsamaras</dc:creator>
  <cp:keywords/>
  <dc:description/>
  <cp:lastModifiedBy>SKotov</cp:lastModifiedBy>
  <cp:revision>7</cp:revision>
  <cp:lastPrinted>2015-03-20T11:45:00Z</cp:lastPrinted>
  <dcterms:created xsi:type="dcterms:W3CDTF">2016-05-16T11:24:00Z</dcterms:created>
  <dcterms:modified xsi:type="dcterms:W3CDTF">2016-05-20T12:44:00Z</dcterms:modified>
</cp:coreProperties>
</file>